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523ADA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6C7A" w14:textId="7F7FF4E6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127F6B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1E785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127F6B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FEE5445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3F452E" wp14:editId="664DA3F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E52BD5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E705" w14:textId="6245137C" w:rsidR="00A75B2A" w:rsidRDefault="00552DE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</w:t>
            </w:r>
            <w:r w:rsidR="00D855AE">
              <w:rPr>
                <w:rFonts w:ascii="Arial Narrow" w:hAnsi="Arial Narrow" w:cs="Tahoma"/>
                <w:sz w:val="36"/>
              </w:rPr>
              <w:t>6579</w:t>
            </w:r>
          </w:p>
          <w:p w14:paraId="03D6BFA4" w14:textId="2A05FD99" w:rsidR="00235C36" w:rsidRPr="00876A58" w:rsidRDefault="00D855AE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</w:t>
            </w:r>
            <w:r w:rsidR="00F305E0">
              <w:rPr>
                <w:rFonts w:ascii="Arial Narrow" w:hAnsi="Arial Narrow" w:cs="Tahoma"/>
                <w:sz w:val="36"/>
              </w:rPr>
              <w:t xml:space="preserve">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82A07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9A9CFB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763EB" w14:textId="07FE33D0" w:rsidR="00F80742" w:rsidRPr="00DF718C" w:rsidRDefault="00BC7D12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983805" w14:textId="4C13A854" w:rsidR="000732DF" w:rsidRPr="0036420F" w:rsidRDefault="008C056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E201-COMP6579-DD01-</w:t>
            </w:r>
            <w:r w:rsidR="004E718C">
              <w:rPr>
                <w:rFonts w:ascii="Arial" w:hAnsi="Arial" w:cs="Arial"/>
                <w:b/>
                <w:sz w:val="20"/>
              </w:rPr>
              <w:t>11</w:t>
            </w:r>
          </w:p>
        </w:tc>
      </w:tr>
      <w:tr w:rsidR="00E0375C" w:rsidRPr="00876A58" w14:paraId="5863A911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6AF150" w14:textId="74B4FF29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27F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8106C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27F6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C56F2">
              <w:rPr>
                <w:rFonts w:ascii="Arial" w:hAnsi="Arial" w:cs="Arial"/>
                <w:i/>
                <w:sz w:val="18"/>
                <w:szCs w:val="18"/>
                <w:lang w:val="id-ID"/>
              </w:rPr>
              <w:t>201</w:t>
            </w:r>
            <w:r w:rsidR="0080332C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85E52">
              <w:rPr>
                <w:rFonts w:ascii="Arial" w:hAnsi="Arial" w:cs="Arial"/>
                <w:i/>
                <w:sz w:val="18"/>
                <w:szCs w:val="18"/>
                <w:lang w:val="id-ID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B016B3" w14:textId="4A4231E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127F6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27F6B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259DB6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66B9902" w14:textId="77777777" w:rsidR="00E40648" w:rsidRDefault="00E40648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7752FFE" w14:textId="53FC84F6" w:rsidR="00355AFE" w:rsidRDefault="0097310D" w:rsidP="0097310D">
      <w:pPr>
        <w:pStyle w:val="ListParagraph"/>
        <w:numPr>
          <w:ilvl w:val="0"/>
          <w:numId w:val="19"/>
        </w:numPr>
        <w:suppressAutoHyphens/>
      </w:pPr>
      <w:r>
        <w:t>Understand Big Data Analytics and Visualizations</w:t>
      </w:r>
    </w:p>
    <w:p w14:paraId="7D99E4EE" w14:textId="77777777" w:rsidR="00E40648" w:rsidRDefault="00E40648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3F082F0" w14:textId="677CCE1A" w:rsidR="00E40648" w:rsidRDefault="00303EC7" w:rsidP="00E40648">
      <w:pPr>
        <w:numPr>
          <w:ilvl w:val="0"/>
          <w:numId w:val="20"/>
        </w:numPr>
        <w:suppressAutoHyphens/>
        <w:ind w:left="360"/>
        <w:jc w:val="both"/>
      </w:pPr>
      <w:r>
        <w:t xml:space="preserve">Session </w:t>
      </w:r>
      <w:r w:rsidR="004E718C">
        <w:t>11</w:t>
      </w:r>
      <w:r>
        <w:t xml:space="preserve"> </w:t>
      </w:r>
      <w:r w:rsidR="0055100A">
        <w:t xml:space="preserve">– </w:t>
      </w:r>
      <w:r w:rsidR="007A436B">
        <w:t>Data Visualization</w:t>
      </w:r>
    </w:p>
    <w:p w14:paraId="0CDBEA10" w14:textId="24BB6838" w:rsidR="00E40648" w:rsidRDefault="00310F09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0902972" w14:textId="1E6249BA" w:rsidR="007A436B" w:rsidRPr="0055100A" w:rsidRDefault="007A436B" w:rsidP="007A436B">
      <w:pPr>
        <w:numPr>
          <w:ilvl w:val="0"/>
          <w:numId w:val="21"/>
        </w:numPr>
        <w:suppressAutoHyphens/>
        <w:jc w:val="both"/>
        <w:rPr>
          <w:lang w:val="id-ID"/>
        </w:rPr>
      </w:pPr>
      <w:r>
        <w:t>Data Visualization in Python</w:t>
      </w:r>
      <w:r w:rsidRPr="0055100A">
        <w:rPr>
          <w:lang w:val="id-ID"/>
        </w:rPr>
        <w:t xml:space="preserve"> </w:t>
      </w:r>
    </w:p>
    <w:p w14:paraId="663BA66E" w14:textId="39FBB9C6" w:rsidR="00B22025" w:rsidRPr="0055100A" w:rsidRDefault="00B22025" w:rsidP="0055100A">
      <w:pPr>
        <w:numPr>
          <w:ilvl w:val="0"/>
          <w:numId w:val="21"/>
        </w:numPr>
        <w:suppressAutoHyphens/>
        <w:jc w:val="both"/>
        <w:rPr>
          <w:rFonts w:eastAsiaTheme="majorEastAsia"/>
          <w:b/>
          <w:bCs/>
          <w:lang w:val="id-ID"/>
        </w:rPr>
      </w:pPr>
      <w:r w:rsidRPr="0055100A">
        <w:rPr>
          <w:lang w:val="id-ID"/>
        </w:rPr>
        <w:br w:type="page"/>
      </w:r>
    </w:p>
    <w:p w14:paraId="5F1E0616" w14:textId="600C64A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DDC5F13" w14:textId="77777777" w:rsidR="004B47B5" w:rsidRPr="001E4042" w:rsidRDefault="004B47B5" w:rsidP="0042355E">
      <w:pPr>
        <w:spacing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EB56B76" w14:textId="25840B7A" w:rsidR="0042355E" w:rsidRDefault="00FC7886" w:rsidP="00FE1F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Ramen Shop</w:t>
      </w:r>
    </w:p>
    <w:p w14:paraId="179B4760" w14:textId="77777777" w:rsidR="00FE1FF8" w:rsidRPr="00FE1FF8" w:rsidRDefault="00FE1FF8" w:rsidP="00FE1FF8">
      <w:pPr>
        <w:spacing w:line="360" w:lineRule="auto"/>
        <w:jc w:val="center"/>
        <w:rPr>
          <w:b/>
          <w:bCs/>
        </w:rPr>
      </w:pPr>
    </w:p>
    <w:p w14:paraId="0CE6C789" w14:textId="76355BC4" w:rsidR="00FE1FF8" w:rsidRPr="00FE1FF8" w:rsidRDefault="00FC7886" w:rsidP="00FE1FF8">
      <w:pPr>
        <w:spacing w:line="360" w:lineRule="auto"/>
        <w:ind w:right="-330"/>
        <w:jc w:val="both"/>
        <w:rPr>
          <w:bCs/>
        </w:rPr>
      </w:pPr>
      <w:r>
        <w:rPr>
          <w:b/>
        </w:rPr>
        <w:t>Ramen Shop</w:t>
      </w:r>
      <w:r w:rsidR="00FE1FF8" w:rsidRPr="00FE1FF8">
        <w:t xml:space="preserve"> is</w:t>
      </w:r>
      <w:r w:rsidR="00FE1FF8" w:rsidRPr="00FE1FF8">
        <w:rPr>
          <w:bCs/>
        </w:rPr>
        <w:t xml:space="preserve"> a </w:t>
      </w:r>
      <w:r>
        <w:rPr>
          <w:bCs/>
        </w:rPr>
        <w:t>store</w:t>
      </w:r>
      <w:r w:rsidR="00FE1FF8" w:rsidRPr="00FE1FF8">
        <w:rPr>
          <w:bCs/>
        </w:rPr>
        <w:t xml:space="preserve"> </w:t>
      </w:r>
      <w:r w:rsidR="00FE1FF8">
        <w:rPr>
          <w:bCs/>
        </w:rPr>
        <w:t>located in Jakarta</w:t>
      </w:r>
      <w:r w:rsidR="00FE1FF8" w:rsidRPr="00FE1FF8">
        <w:rPr>
          <w:bCs/>
        </w:rPr>
        <w:t xml:space="preserve">. Since the sales are going high, they need to improve the store sales more quickly. To do that they intended to do some </w:t>
      </w:r>
      <w:r w:rsidR="00FE1FF8" w:rsidRPr="00FE1FF8">
        <w:rPr>
          <w:b/>
          <w:bCs/>
        </w:rPr>
        <w:t>analysis</w:t>
      </w:r>
      <w:r w:rsidR="00FE1FF8" w:rsidRPr="00FE1FF8">
        <w:rPr>
          <w:bCs/>
        </w:rPr>
        <w:t xml:space="preserve"> from </w:t>
      </w:r>
      <w:r w:rsidR="00FE1FF8" w:rsidRPr="00FE1FF8">
        <w:rPr>
          <w:b/>
          <w:bCs/>
        </w:rPr>
        <w:t>different</w:t>
      </w:r>
      <w:r w:rsidR="00FE1FF8" w:rsidRPr="00FE1FF8">
        <w:rPr>
          <w:bCs/>
        </w:rPr>
        <w:t xml:space="preserve"> </w:t>
      </w:r>
      <w:r w:rsidR="00FE1FF8" w:rsidRPr="00FE1FF8">
        <w:rPr>
          <w:b/>
          <w:bCs/>
        </w:rPr>
        <w:t>kinds</w:t>
      </w:r>
      <w:r w:rsidR="00FE1FF8" w:rsidRPr="00FE1FF8">
        <w:rPr>
          <w:bCs/>
        </w:rPr>
        <w:t xml:space="preserve"> of data they have. </w:t>
      </w:r>
    </w:p>
    <w:p w14:paraId="379845D7" w14:textId="20FF9011" w:rsidR="000479B3" w:rsidRDefault="000479B3" w:rsidP="000479B3">
      <w:pPr>
        <w:spacing w:line="360" w:lineRule="auto"/>
        <w:jc w:val="both"/>
      </w:pPr>
      <w:r w:rsidRPr="00406C39">
        <w:t>From the sales business process, the data can be analy</w:t>
      </w:r>
      <w:r>
        <w:t>z</w:t>
      </w:r>
      <w:r w:rsidRPr="00406C39">
        <w:t xml:space="preserve">ed to gain sales insight. The data is stored in </w:t>
      </w:r>
      <w:r w:rsidRPr="00406C39">
        <w:rPr>
          <w:b/>
          <w:bCs/>
        </w:rPr>
        <w:t>Comma-Sep</w:t>
      </w:r>
      <w:r>
        <w:rPr>
          <w:b/>
          <w:bCs/>
        </w:rPr>
        <w:t>a</w:t>
      </w:r>
      <w:r w:rsidRPr="00406C39">
        <w:rPr>
          <w:b/>
          <w:bCs/>
        </w:rPr>
        <w:t>rated</w:t>
      </w:r>
      <w:r w:rsidRPr="00406C39">
        <w:t xml:space="preserve"> </w:t>
      </w:r>
      <w:r w:rsidRPr="00406C39">
        <w:rPr>
          <w:b/>
          <w:bCs/>
        </w:rPr>
        <w:t xml:space="preserve">Values (CSV) </w:t>
      </w:r>
      <w:r w:rsidRPr="00406C39">
        <w:t xml:space="preserve">file and the </w:t>
      </w:r>
      <w:r>
        <w:t xml:space="preserve">data </w:t>
      </w:r>
      <w:r w:rsidRPr="00406C39">
        <w:t xml:space="preserve">schema </w:t>
      </w:r>
      <w:r>
        <w:t>is</w:t>
      </w:r>
      <w:r w:rsidRPr="00406C39">
        <w:t xml:space="preserve"> drawn using </w:t>
      </w:r>
      <w:r w:rsidRPr="00406C39">
        <w:rPr>
          <w:b/>
          <w:bCs/>
        </w:rPr>
        <w:t>Entity Relationship Diagram (ERD)</w:t>
      </w:r>
      <w:r w:rsidRPr="00406C39">
        <w:t xml:space="preserve"> below:</w:t>
      </w:r>
    </w:p>
    <w:p w14:paraId="73ECF245" w14:textId="795E8A4B" w:rsidR="001066F1" w:rsidRDefault="001066F1" w:rsidP="000479B3">
      <w:pPr>
        <w:spacing w:line="360" w:lineRule="auto"/>
        <w:rPr>
          <w:i/>
          <w:iCs/>
          <w:sz w:val="18"/>
          <w:szCs w:val="18"/>
        </w:rPr>
      </w:pPr>
    </w:p>
    <w:p w14:paraId="4C0D6F7F" w14:textId="77777777" w:rsidR="00FE1FF8" w:rsidRDefault="00FE1FF8" w:rsidP="00FE1FF8">
      <w:pPr>
        <w:keepNext/>
        <w:spacing w:line="360" w:lineRule="auto"/>
        <w:jc w:val="center"/>
      </w:pPr>
      <w:r>
        <w:rPr>
          <w:i/>
          <w:iCs/>
          <w:noProof/>
          <w:sz w:val="18"/>
          <w:szCs w:val="18"/>
        </w:rPr>
        <w:drawing>
          <wp:inline distT="0" distB="0" distL="0" distR="0" wp14:anchorId="61068683" wp14:editId="58E429DF">
            <wp:extent cx="6275622" cy="463296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en Sh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618" cy="46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8DB" w14:textId="0E5DFE9D" w:rsidR="001066F1" w:rsidRPr="00FE1FF8" w:rsidRDefault="00FE1FF8" w:rsidP="00FE1FF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E1FF8">
        <w:rPr>
          <w:b/>
          <w:bCs/>
          <w:color w:val="auto"/>
        </w:rPr>
        <w:t xml:space="preserve">Figure </w:t>
      </w:r>
      <w:r w:rsidRPr="00FE1FF8">
        <w:rPr>
          <w:b/>
          <w:bCs/>
          <w:color w:val="auto"/>
        </w:rPr>
        <w:fldChar w:fldCharType="begin"/>
      </w:r>
      <w:r w:rsidRPr="00FE1FF8">
        <w:rPr>
          <w:b/>
          <w:bCs/>
          <w:color w:val="auto"/>
        </w:rPr>
        <w:instrText xml:space="preserve"> SEQ Figure \* ARABIC </w:instrText>
      </w:r>
      <w:r w:rsidRPr="00FE1FF8">
        <w:rPr>
          <w:b/>
          <w:bCs/>
          <w:color w:val="auto"/>
        </w:rPr>
        <w:fldChar w:fldCharType="separate"/>
      </w:r>
      <w:r w:rsidR="00312279">
        <w:rPr>
          <w:b/>
          <w:bCs/>
          <w:noProof/>
          <w:color w:val="auto"/>
        </w:rPr>
        <w:t>1</w:t>
      </w:r>
      <w:r w:rsidRPr="00FE1FF8">
        <w:rPr>
          <w:b/>
          <w:bCs/>
          <w:color w:val="auto"/>
        </w:rPr>
        <w:fldChar w:fldCharType="end"/>
      </w:r>
      <w:r w:rsidRPr="00FE1FF8">
        <w:rPr>
          <w:b/>
          <w:bCs/>
          <w:color w:val="auto"/>
        </w:rPr>
        <w:t xml:space="preserve">. Ramen </w:t>
      </w:r>
      <w:r w:rsidR="00137C0E">
        <w:rPr>
          <w:b/>
          <w:bCs/>
          <w:color w:val="auto"/>
        </w:rPr>
        <w:t>Shop</w:t>
      </w:r>
      <w:r w:rsidRPr="00FE1FF8">
        <w:rPr>
          <w:b/>
          <w:bCs/>
          <w:color w:val="auto"/>
        </w:rPr>
        <w:t xml:space="preserve"> ERD</w:t>
      </w:r>
    </w:p>
    <w:p w14:paraId="6B74C2B5" w14:textId="77777777" w:rsidR="001066F1" w:rsidRDefault="001066F1" w:rsidP="000479B3">
      <w:pPr>
        <w:spacing w:line="360" w:lineRule="auto"/>
        <w:rPr>
          <w:i/>
          <w:iCs/>
          <w:sz w:val="18"/>
          <w:szCs w:val="18"/>
        </w:rPr>
      </w:pPr>
    </w:p>
    <w:p w14:paraId="25C573C9" w14:textId="77777777" w:rsidR="00DB4739" w:rsidRDefault="00DB4739" w:rsidP="002C3DA2">
      <w:pPr>
        <w:spacing w:line="360" w:lineRule="auto"/>
      </w:pPr>
    </w:p>
    <w:p w14:paraId="6E066DD9" w14:textId="77777777" w:rsidR="000D2ADE" w:rsidRDefault="000D2ADE" w:rsidP="002C3DA2">
      <w:pPr>
        <w:spacing w:line="360" w:lineRule="auto"/>
      </w:pPr>
    </w:p>
    <w:p w14:paraId="2C95C229" w14:textId="77777777" w:rsidR="000D2ADE" w:rsidRDefault="000D2ADE" w:rsidP="002C3DA2">
      <w:pPr>
        <w:spacing w:line="360" w:lineRule="auto"/>
      </w:pPr>
    </w:p>
    <w:p w14:paraId="1284369E" w14:textId="77777777" w:rsidR="000D2ADE" w:rsidRDefault="000D2ADE" w:rsidP="002C3DA2">
      <w:pPr>
        <w:spacing w:line="360" w:lineRule="auto"/>
      </w:pPr>
    </w:p>
    <w:p w14:paraId="5056E642" w14:textId="77777777" w:rsidR="000D2ADE" w:rsidRDefault="000D2ADE" w:rsidP="002C3DA2">
      <w:pPr>
        <w:spacing w:line="360" w:lineRule="auto"/>
      </w:pPr>
    </w:p>
    <w:p w14:paraId="2B9ED73D" w14:textId="3FAA7804" w:rsidR="0096613A" w:rsidRDefault="000479B3" w:rsidP="002C3DA2">
      <w:pPr>
        <w:spacing w:line="360" w:lineRule="auto"/>
      </w:pPr>
      <w:r w:rsidRPr="00406C39">
        <w:lastRenderedPageBreak/>
        <w:t xml:space="preserve">You were given the task to gain some insight from the </w:t>
      </w:r>
      <w:r w:rsidRPr="00AC34C9">
        <w:rPr>
          <w:bCs/>
        </w:rPr>
        <w:t>sales</w:t>
      </w:r>
      <w:r w:rsidRPr="00406C39">
        <w:t xml:space="preserve"> dat</w:t>
      </w:r>
      <w:r w:rsidR="001E255C">
        <w:t>a</w:t>
      </w:r>
      <w:r w:rsidRPr="00406C39">
        <w:t>. Below is the task you must do:</w:t>
      </w:r>
    </w:p>
    <w:p w14:paraId="5123691A" w14:textId="385C9EED" w:rsidR="00C50867" w:rsidRPr="00C50867" w:rsidRDefault="00C50867" w:rsidP="00721916">
      <w:pPr>
        <w:pStyle w:val="ListParagraph"/>
        <w:numPr>
          <w:ilvl w:val="0"/>
          <w:numId w:val="27"/>
        </w:numPr>
        <w:spacing w:line="360" w:lineRule="auto"/>
        <w:rPr>
          <w:b/>
        </w:rPr>
      </w:pPr>
      <w:r w:rsidRPr="00C50867">
        <w:rPr>
          <w:b/>
        </w:rPr>
        <w:t>Load Data</w:t>
      </w:r>
      <w:r>
        <w:rPr>
          <w:b/>
        </w:rPr>
        <w:t xml:space="preserve"> from CSV to Spark</w:t>
      </w:r>
    </w:p>
    <w:p w14:paraId="4EA875DA" w14:textId="5AABE3A2" w:rsidR="00F8228B" w:rsidRPr="00F8228B" w:rsidRDefault="002C3DA2" w:rsidP="00F8228B">
      <w:pPr>
        <w:pStyle w:val="ListParagraph"/>
        <w:spacing w:line="360" w:lineRule="auto"/>
        <w:rPr>
          <w:bCs/>
        </w:rPr>
      </w:pPr>
      <w:r>
        <w:rPr>
          <w:bCs/>
        </w:rPr>
        <w:t xml:space="preserve">Using </w:t>
      </w:r>
      <w:proofErr w:type="spellStart"/>
      <w:r>
        <w:rPr>
          <w:b/>
        </w:rPr>
        <w:t>SparkSession</w:t>
      </w:r>
      <w:proofErr w:type="spellEnd"/>
      <w:r>
        <w:rPr>
          <w:bCs/>
        </w:rPr>
        <w:t xml:space="preserve">, </w:t>
      </w:r>
      <w:r w:rsidRPr="002C3DA2">
        <w:rPr>
          <w:b/>
        </w:rPr>
        <w:t>read</w:t>
      </w:r>
      <w:r>
        <w:rPr>
          <w:bCs/>
        </w:rPr>
        <w:t xml:space="preserve"> the following files (“MsBrand.csv”, “MsCountry.csv”, “MsCustomer.csv”, “MsRamen.csv”, “MsRamenStyle.csv”, “TransactionHeader.csv”, “TransactionDetail.csv”)</w:t>
      </w:r>
      <w:r w:rsidR="006301C6">
        <w:rPr>
          <w:bCs/>
        </w:rPr>
        <w:t>.</w:t>
      </w:r>
    </w:p>
    <w:p w14:paraId="4E819120" w14:textId="02CA5159" w:rsidR="00721916" w:rsidRPr="00467976" w:rsidRDefault="00467976" w:rsidP="00721916">
      <w:pPr>
        <w:pStyle w:val="ListParagraph"/>
        <w:numPr>
          <w:ilvl w:val="0"/>
          <w:numId w:val="27"/>
        </w:numPr>
        <w:spacing w:line="360" w:lineRule="auto"/>
      </w:pPr>
      <w:r>
        <w:rPr>
          <w:b/>
          <w:bCs/>
        </w:rPr>
        <w:t>Query Analysis</w:t>
      </w:r>
      <w:r w:rsidR="00DC40C6">
        <w:rPr>
          <w:b/>
          <w:bCs/>
        </w:rPr>
        <w:t xml:space="preserve"> and Visualization</w:t>
      </w:r>
    </w:p>
    <w:p w14:paraId="16A76370" w14:textId="0311D3F9" w:rsidR="00467976" w:rsidRPr="00987576" w:rsidRDefault="00467976" w:rsidP="00467976">
      <w:pPr>
        <w:pStyle w:val="ListParagraph"/>
        <w:spacing w:line="360" w:lineRule="auto"/>
      </w:pPr>
      <w:r>
        <w:t>Y</w:t>
      </w:r>
      <w:r w:rsidRPr="00406C39">
        <w:t xml:space="preserve">ou </w:t>
      </w:r>
      <w:r>
        <w:t>are asked t</w:t>
      </w:r>
      <w:r w:rsidRPr="00406C39">
        <w:t xml:space="preserve">o gain some sales insight </w:t>
      </w:r>
      <w:r>
        <w:t>about the data. B</w:t>
      </w:r>
      <w:r w:rsidRPr="00406C39">
        <w:t xml:space="preserve">elow are some statements you need to </w:t>
      </w:r>
      <w:r w:rsidR="00987576">
        <w:t>answer</w:t>
      </w:r>
      <w:r w:rsidR="0087696C">
        <w:t xml:space="preserve">. </w:t>
      </w:r>
      <w:r w:rsidR="00C531E3">
        <w:t xml:space="preserve">Use </w:t>
      </w:r>
      <w:proofErr w:type="spellStart"/>
      <w:r w:rsidR="00C531E3" w:rsidRPr="00C531E3">
        <w:rPr>
          <w:b/>
          <w:bCs/>
        </w:rPr>
        <w:t>SparkSQL</w:t>
      </w:r>
      <w:proofErr w:type="spellEnd"/>
      <w:r w:rsidR="00E77180">
        <w:t xml:space="preserve"> </w:t>
      </w:r>
      <w:r w:rsidR="0087696C">
        <w:t>to answer the question</w:t>
      </w:r>
      <w:r w:rsidR="00C531E3">
        <w:t xml:space="preserve"> and</w:t>
      </w:r>
      <w:r w:rsidR="00987576">
        <w:t xml:space="preserve"> </w:t>
      </w:r>
      <w:proofErr w:type="spellStart"/>
      <w:r w:rsidR="00987576">
        <w:rPr>
          <w:b/>
          <w:bCs/>
        </w:rPr>
        <w:t>pyplot</w:t>
      </w:r>
      <w:proofErr w:type="spellEnd"/>
      <w:r w:rsidR="00987576">
        <w:rPr>
          <w:b/>
          <w:bCs/>
        </w:rPr>
        <w:t xml:space="preserve"> </w:t>
      </w:r>
      <w:r w:rsidR="00987576">
        <w:t xml:space="preserve">package to </w:t>
      </w:r>
      <w:r w:rsidR="00987576" w:rsidRPr="00987576">
        <w:rPr>
          <w:b/>
          <w:bCs/>
        </w:rPr>
        <w:t>visualize</w:t>
      </w:r>
      <w:r w:rsidR="00987576">
        <w:t xml:space="preserve"> the answer.</w:t>
      </w:r>
    </w:p>
    <w:p w14:paraId="787C2563" w14:textId="5730D1F3" w:rsidR="000B4B9B" w:rsidRDefault="00D029FE" w:rsidP="000B4B9B">
      <w:pPr>
        <w:pStyle w:val="ListParagraph"/>
        <w:numPr>
          <w:ilvl w:val="0"/>
          <w:numId w:val="28"/>
        </w:numPr>
        <w:spacing w:line="360" w:lineRule="auto"/>
      </w:pPr>
      <w:r w:rsidRPr="00D029FE">
        <w:t xml:space="preserve">Show </w:t>
      </w:r>
      <w:r w:rsidRPr="00C57DC9">
        <w:rPr>
          <w:b/>
          <w:bCs/>
        </w:rPr>
        <w:t xml:space="preserve">top </w:t>
      </w:r>
      <w:r w:rsidR="00695676">
        <w:rPr>
          <w:b/>
          <w:bCs/>
        </w:rPr>
        <w:t>5</w:t>
      </w:r>
      <w:r w:rsidRPr="00C57DC9">
        <w:rPr>
          <w:b/>
          <w:bCs/>
        </w:rPr>
        <w:t xml:space="preserve"> </w:t>
      </w:r>
      <w:r w:rsidR="00695676">
        <w:rPr>
          <w:b/>
          <w:bCs/>
        </w:rPr>
        <w:t>country</w:t>
      </w:r>
      <w:r w:rsidRPr="00D029FE">
        <w:t xml:space="preserve"> which </w:t>
      </w:r>
      <w:r w:rsidRPr="00C57DC9">
        <w:rPr>
          <w:b/>
          <w:bCs/>
        </w:rPr>
        <w:t>distributed</w:t>
      </w:r>
      <w:r w:rsidRPr="00D029FE">
        <w:t xml:space="preserve"> </w:t>
      </w:r>
      <w:proofErr w:type="gramStart"/>
      <w:r w:rsidRPr="00C57DC9">
        <w:rPr>
          <w:b/>
          <w:bCs/>
        </w:rPr>
        <w:t>the most</w:t>
      </w:r>
      <w:proofErr w:type="gramEnd"/>
      <w:r w:rsidRPr="00C57DC9">
        <w:rPr>
          <w:b/>
          <w:bCs/>
        </w:rPr>
        <w:t xml:space="preserve"> number of ramen</w:t>
      </w:r>
      <w:r w:rsidR="00695676">
        <w:t xml:space="preserve"> using </w:t>
      </w:r>
      <w:r w:rsidR="00695676">
        <w:rPr>
          <w:b/>
          <w:bCs/>
        </w:rPr>
        <w:t>pie plot</w:t>
      </w:r>
      <w:r w:rsidR="00695676">
        <w:t>.</w:t>
      </w:r>
      <w:r w:rsidR="00C531E3">
        <w:t xml:space="preserve"> Don’t forget to add </w:t>
      </w:r>
      <w:r w:rsidR="00A23EE7">
        <w:rPr>
          <w:b/>
          <w:bCs/>
        </w:rPr>
        <w:t>title</w:t>
      </w:r>
      <w:r w:rsidR="00A23EE7">
        <w:t xml:space="preserve">, </w:t>
      </w:r>
      <w:r w:rsidR="00A23EE7">
        <w:rPr>
          <w:b/>
          <w:bCs/>
        </w:rPr>
        <w:t xml:space="preserve">labels, </w:t>
      </w:r>
      <w:r w:rsidR="00A23EE7">
        <w:t xml:space="preserve">and </w:t>
      </w:r>
      <w:r w:rsidR="00A23EE7" w:rsidRPr="00A23EE7">
        <w:rPr>
          <w:b/>
          <w:bCs/>
        </w:rPr>
        <w:t>percentage</w:t>
      </w:r>
      <w:r w:rsidR="00A23EE7">
        <w:rPr>
          <w:b/>
          <w:bCs/>
        </w:rPr>
        <w:t xml:space="preserve"> </w:t>
      </w:r>
      <w:r w:rsidR="00A23EE7">
        <w:t xml:space="preserve">for the </w:t>
      </w:r>
      <w:r w:rsidR="00A23EE7" w:rsidRPr="007A5052">
        <w:t>plot</w:t>
      </w:r>
      <w:r w:rsidR="00A23EE7">
        <w:t>.</w:t>
      </w:r>
    </w:p>
    <w:p w14:paraId="53BFE883" w14:textId="77777777" w:rsidR="00312279" w:rsidRDefault="009976B9" w:rsidP="003122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BED8BE" wp14:editId="178CE8EF">
            <wp:extent cx="2998470" cy="1958678"/>
            <wp:effectExtent l="19050" t="19050" r="1143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543" cy="1976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34367" w14:textId="33E4BC39" w:rsidR="009976B9" w:rsidRPr="0031227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2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Top 5 Country Ramen Distribution Figure</w:t>
      </w:r>
    </w:p>
    <w:p w14:paraId="039FEB04" w14:textId="1DD16BC3" w:rsidR="00D029FE" w:rsidRDefault="00D029FE" w:rsidP="007A5052">
      <w:pPr>
        <w:pStyle w:val="ListParagraph"/>
        <w:numPr>
          <w:ilvl w:val="0"/>
          <w:numId w:val="28"/>
        </w:numPr>
        <w:spacing w:line="360" w:lineRule="auto"/>
      </w:pPr>
      <w:r w:rsidRPr="00D029FE">
        <w:t>Show the</w:t>
      </w:r>
      <w:r w:rsidR="00894DAC">
        <w:t xml:space="preserve"> </w:t>
      </w:r>
      <w:r w:rsidR="00894DAC">
        <w:rPr>
          <w:b/>
          <w:bCs/>
        </w:rPr>
        <w:t xml:space="preserve">amount of </w:t>
      </w:r>
      <w:r w:rsidR="001B73E3">
        <w:rPr>
          <w:b/>
          <w:bCs/>
        </w:rPr>
        <w:t>revenue</w:t>
      </w:r>
      <w:r w:rsidRPr="00D029FE">
        <w:t xml:space="preserve"> for </w:t>
      </w:r>
      <w:r w:rsidRPr="00B860A3">
        <w:rPr>
          <w:b/>
          <w:bCs/>
        </w:rPr>
        <w:t>each month</w:t>
      </w:r>
      <w:r w:rsidRPr="00D029FE">
        <w:t xml:space="preserve"> within </w:t>
      </w:r>
      <w:r w:rsidRPr="00B860A3">
        <w:rPr>
          <w:b/>
          <w:bCs/>
        </w:rPr>
        <w:t>year 2019</w:t>
      </w:r>
      <w:r w:rsidRPr="00D029FE">
        <w:t xml:space="preserve"> </w:t>
      </w:r>
      <w:r w:rsidR="00894DAC">
        <w:t xml:space="preserve">using </w:t>
      </w:r>
      <w:r w:rsidR="00894DAC">
        <w:rPr>
          <w:b/>
          <w:bCs/>
        </w:rPr>
        <w:t>line plot</w:t>
      </w:r>
      <w:r w:rsidR="00894DAC">
        <w:t>.</w:t>
      </w:r>
      <w:r w:rsidR="007A5052">
        <w:t xml:space="preserve"> Don’t forget to add </w:t>
      </w:r>
      <w:r w:rsidR="007A5052">
        <w:rPr>
          <w:b/>
          <w:bCs/>
        </w:rPr>
        <w:t>title</w:t>
      </w:r>
      <w:r w:rsidR="007A5052">
        <w:t xml:space="preserve">, </w:t>
      </w:r>
      <w:r w:rsidR="00A70D0C">
        <w:rPr>
          <w:b/>
          <w:bCs/>
        </w:rPr>
        <w:t>x-label</w:t>
      </w:r>
      <w:r w:rsidR="00A70D0C">
        <w:t xml:space="preserve">, and </w:t>
      </w:r>
      <w:r w:rsidR="00A70D0C">
        <w:rPr>
          <w:b/>
          <w:bCs/>
        </w:rPr>
        <w:t>y-label</w:t>
      </w:r>
      <w:r w:rsidR="007A5052">
        <w:rPr>
          <w:b/>
          <w:bCs/>
        </w:rPr>
        <w:t xml:space="preserve"> </w:t>
      </w:r>
      <w:r w:rsidR="007A5052">
        <w:t xml:space="preserve">for the </w:t>
      </w:r>
      <w:r w:rsidR="007A5052" w:rsidRPr="007A5052">
        <w:t>plot</w:t>
      </w:r>
      <w:r w:rsidR="007A5052">
        <w:t>.</w:t>
      </w:r>
    </w:p>
    <w:p w14:paraId="6528C2F4" w14:textId="77777777" w:rsidR="00312279" w:rsidRDefault="003C6E33" w:rsidP="003122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31047E3" wp14:editId="113950F4">
            <wp:extent cx="3006090" cy="2006474"/>
            <wp:effectExtent l="19050" t="19050" r="2286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225" cy="2027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FE099" w14:textId="45E40BEC" w:rsidR="009976B9" w:rsidRPr="0031227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3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Monthly Revenue in 2019 Figure</w:t>
      </w:r>
    </w:p>
    <w:p w14:paraId="5BE218C4" w14:textId="55DF292A" w:rsidR="00D029FE" w:rsidRDefault="00D029FE" w:rsidP="000B4B9B">
      <w:pPr>
        <w:pStyle w:val="ListParagraph"/>
        <w:numPr>
          <w:ilvl w:val="0"/>
          <w:numId w:val="28"/>
        </w:numPr>
        <w:spacing w:line="360" w:lineRule="auto"/>
      </w:pPr>
      <w:r w:rsidRPr="00D029FE">
        <w:t xml:space="preserve">Show </w:t>
      </w:r>
      <w:r w:rsidRPr="009C74A3">
        <w:rPr>
          <w:b/>
          <w:bCs/>
        </w:rPr>
        <w:t xml:space="preserve">top 5 </w:t>
      </w:r>
      <w:r w:rsidR="00A31BFC">
        <w:rPr>
          <w:b/>
          <w:bCs/>
        </w:rPr>
        <w:t>ramen style</w:t>
      </w:r>
      <w:r w:rsidRPr="00D029FE">
        <w:t xml:space="preserve"> </w:t>
      </w:r>
      <w:r w:rsidR="001D7E02">
        <w:t xml:space="preserve">that is </w:t>
      </w:r>
      <w:r w:rsidR="001D7E02" w:rsidRPr="001D7E02">
        <w:rPr>
          <w:b/>
          <w:bCs/>
        </w:rPr>
        <w:t xml:space="preserve">used </w:t>
      </w:r>
      <w:r w:rsidR="00142EE6">
        <w:rPr>
          <w:b/>
          <w:bCs/>
        </w:rPr>
        <w:t xml:space="preserve">in </w:t>
      </w:r>
      <w:r w:rsidR="00A77D2E">
        <w:rPr>
          <w:b/>
          <w:bCs/>
        </w:rPr>
        <w:t xml:space="preserve">making </w:t>
      </w:r>
      <w:r w:rsidR="00615E60">
        <w:rPr>
          <w:b/>
          <w:bCs/>
        </w:rPr>
        <w:t>the</w:t>
      </w:r>
      <w:r w:rsidR="001D7E02" w:rsidRPr="001D7E02">
        <w:rPr>
          <w:b/>
          <w:bCs/>
        </w:rPr>
        <w:t xml:space="preserve"> ramen</w:t>
      </w:r>
      <w:r w:rsidR="00142EE6">
        <w:t xml:space="preserve"> using </w:t>
      </w:r>
      <w:r w:rsidR="007F06F3">
        <w:rPr>
          <w:b/>
          <w:bCs/>
        </w:rPr>
        <w:t>bar plot</w:t>
      </w:r>
      <w:r w:rsidR="007F06F3">
        <w:t xml:space="preserve">. Don’t forget to add </w:t>
      </w:r>
      <w:r w:rsidR="007F06F3">
        <w:rPr>
          <w:b/>
          <w:bCs/>
        </w:rPr>
        <w:t>title</w:t>
      </w:r>
      <w:r w:rsidR="007F06F3">
        <w:t xml:space="preserve">, </w:t>
      </w:r>
      <w:r w:rsidR="007F06F3">
        <w:rPr>
          <w:b/>
          <w:bCs/>
        </w:rPr>
        <w:t>x-label</w:t>
      </w:r>
      <w:r w:rsidR="007F06F3">
        <w:t xml:space="preserve">, and </w:t>
      </w:r>
      <w:r w:rsidR="007F06F3">
        <w:rPr>
          <w:b/>
          <w:bCs/>
        </w:rPr>
        <w:t xml:space="preserve">y-label </w:t>
      </w:r>
      <w:r w:rsidR="007F06F3">
        <w:t xml:space="preserve">for the </w:t>
      </w:r>
      <w:r w:rsidR="007F06F3" w:rsidRPr="007A5052">
        <w:t>plot</w:t>
      </w:r>
      <w:r w:rsidR="007F06F3">
        <w:t>.</w:t>
      </w:r>
    </w:p>
    <w:p w14:paraId="542912D8" w14:textId="77777777" w:rsidR="00312279" w:rsidRDefault="003C6E33" w:rsidP="0031227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6017423" wp14:editId="2E13F154">
            <wp:extent cx="2975610" cy="2027180"/>
            <wp:effectExtent l="19050" t="19050" r="152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039" cy="2043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B1E40" w14:textId="046C00EC" w:rsidR="003C6E33" w:rsidRPr="0031227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4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Top 5 Ramen Style Figure</w:t>
      </w:r>
    </w:p>
    <w:p w14:paraId="451A2791" w14:textId="5B34A04B" w:rsidR="00EC207F" w:rsidRDefault="00EC207F" w:rsidP="003767C1">
      <w:pPr>
        <w:pStyle w:val="ListParagraph"/>
        <w:numPr>
          <w:ilvl w:val="0"/>
          <w:numId w:val="28"/>
        </w:numPr>
        <w:spacing w:line="360" w:lineRule="auto"/>
      </w:pPr>
      <w:r>
        <w:t xml:space="preserve">Show the </w:t>
      </w:r>
      <w:r>
        <w:rPr>
          <w:b/>
          <w:bCs/>
        </w:rPr>
        <w:t xml:space="preserve">frequency of customer </w:t>
      </w:r>
      <w:r>
        <w:t>who earned “</w:t>
      </w:r>
      <w:r>
        <w:rPr>
          <w:b/>
          <w:bCs/>
        </w:rPr>
        <w:t>Ramen Master</w:t>
      </w:r>
      <w:r>
        <w:t>”, “</w:t>
      </w:r>
      <w:r>
        <w:rPr>
          <w:b/>
          <w:bCs/>
        </w:rPr>
        <w:t>Ramen Lover</w:t>
      </w:r>
      <w:r>
        <w:t>”, and “</w:t>
      </w:r>
      <w:r>
        <w:rPr>
          <w:b/>
          <w:bCs/>
        </w:rPr>
        <w:t>Ramen Newbie</w:t>
      </w:r>
      <w:r>
        <w:t xml:space="preserve">” </w:t>
      </w:r>
      <w:r w:rsidRPr="00EC207F">
        <w:rPr>
          <w:b/>
          <w:bCs/>
        </w:rPr>
        <w:t>title</w:t>
      </w:r>
      <w:r>
        <w:t xml:space="preserve"> using </w:t>
      </w:r>
      <w:r>
        <w:rPr>
          <w:b/>
          <w:bCs/>
        </w:rPr>
        <w:t>bar plot</w:t>
      </w:r>
      <w:r>
        <w:t xml:space="preserve">. Don’t forget to add </w:t>
      </w:r>
      <w:r>
        <w:rPr>
          <w:b/>
          <w:bCs/>
        </w:rPr>
        <w:t>title</w:t>
      </w:r>
      <w:r>
        <w:t xml:space="preserve">, </w:t>
      </w:r>
      <w:r>
        <w:rPr>
          <w:b/>
          <w:bCs/>
        </w:rPr>
        <w:t>x-label</w:t>
      </w:r>
      <w:r>
        <w:t xml:space="preserve">, and </w:t>
      </w:r>
      <w:r>
        <w:rPr>
          <w:b/>
          <w:bCs/>
        </w:rPr>
        <w:t xml:space="preserve">y-label </w:t>
      </w:r>
      <w:r>
        <w:t xml:space="preserve">for the </w:t>
      </w:r>
      <w:r w:rsidRPr="007A5052">
        <w:t>plot</w:t>
      </w:r>
      <w:r>
        <w:t xml:space="preserve">. The </w:t>
      </w:r>
      <w:r>
        <w:rPr>
          <w:b/>
          <w:bCs/>
        </w:rPr>
        <w:t>title</w:t>
      </w:r>
      <w:r>
        <w:t xml:space="preserve"> is achieved based on the following condition:</w:t>
      </w:r>
    </w:p>
    <w:tbl>
      <w:tblPr>
        <w:tblStyle w:val="TableGrid"/>
        <w:tblW w:w="7527" w:type="dxa"/>
        <w:tblInd w:w="1399" w:type="dxa"/>
        <w:tblLook w:val="04A0" w:firstRow="1" w:lastRow="0" w:firstColumn="1" w:lastColumn="0" w:noHBand="0" w:noVBand="1"/>
      </w:tblPr>
      <w:tblGrid>
        <w:gridCol w:w="3699"/>
        <w:gridCol w:w="3828"/>
      </w:tblGrid>
      <w:tr w:rsidR="003C6E33" w14:paraId="7E93C6B8" w14:textId="77777777" w:rsidTr="00E539FE">
        <w:trPr>
          <w:trHeight w:val="370"/>
        </w:trPr>
        <w:tc>
          <w:tcPr>
            <w:tcW w:w="3699" w:type="dxa"/>
            <w:shd w:val="clear" w:color="auto" w:fill="000000" w:themeFill="text1"/>
          </w:tcPr>
          <w:p w14:paraId="57CE9292" w14:textId="54338B9C" w:rsidR="003C6E33" w:rsidRPr="003C6E33" w:rsidRDefault="003C6E33" w:rsidP="003C6E33">
            <w:pPr>
              <w:spacing w:line="360" w:lineRule="auto"/>
              <w:jc w:val="center"/>
              <w:rPr>
                <w:b/>
                <w:bCs/>
              </w:rPr>
            </w:pPr>
            <w:r w:rsidRPr="003C6E33">
              <w:rPr>
                <w:b/>
                <w:bCs/>
              </w:rPr>
              <w:t>Ramen Ordered</w:t>
            </w:r>
          </w:p>
        </w:tc>
        <w:tc>
          <w:tcPr>
            <w:tcW w:w="3828" w:type="dxa"/>
            <w:shd w:val="clear" w:color="auto" w:fill="000000" w:themeFill="text1"/>
          </w:tcPr>
          <w:p w14:paraId="2AD9BF7C" w14:textId="1B0DA577" w:rsidR="003C6E33" w:rsidRPr="003C6E33" w:rsidRDefault="003C6E33" w:rsidP="003C6E33">
            <w:pPr>
              <w:spacing w:line="360" w:lineRule="auto"/>
              <w:jc w:val="center"/>
              <w:rPr>
                <w:b/>
                <w:bCs/>
              </w:rPr>
            </w:pPr>
            <w:r w:rsidRPr="003C6E33">
              <w:rPr>
                <w:b/>
                <w:bCs/>
              </w:rPr>
              <w:t>Title</w:t>
            </w:r>
          </w:p>
        </w:tc>
      </w:tr>
      <w:tr w:rsidR="003C6E33" w14:paraId="01BADEB2" w14:textId="77777777" w:rsidTr="00E539FE">
        <w:trPr>
          <w:trHeight w:val="381"/>
        </w:trPr>
        <w:tc>
          <w:tcPr>
            <w:tcW w:w="3699" w:type="dxa"/>
          </w:tcPr>
          <w:p w14:paraId="063B7669" w14:textId="67329D20" w:rsidR="003C6E33" w:rsidRDefault="003C6E33" w:rsidP="003C6E33">
            <w:pPr>
              <w:spacing w:line="360" w:lineRule="auto"/>
              <w:jc w:val="center"/>
            </w:pPr>
            <w:r>
              <w:t>&gt; 125</w:t>
            </w:r>
          </w:p>
        </w:tc>
        <w:tc>
          <w:tcPr>
            <w:tcW w:w="3828" w:type="dxa"/>
          </w:tcPr>
          <w:p w14:paraId="323A4D79" w14:textId="30A4E7DB" w:rsidR="003C6E33" w:rsidRDefault="003C6E33" w:rsidP="003C6E33">
            <w:pPr>
              <w:spacing w:line="360" w:lineRule="auto"/>
              <w:jc w:val="center"/>
            </w:pPr>
            <w:r>
              <w:t>Ramen Master</w:t>
            </w:r>
          </w:p>
        </w:tc>
      </w:tr>
      <w:tr w:rsidR="003C6E33" w14:paraId="75470ED8" w14:textId="77777777" w:rsidTr="00E539FE">
        <w:trPr>
          <w:trHeight w:val="370"/>
        </w:trPr>
        <w:tc>
          <w:tcPr>
            <w:tcW w:w="3699" w:type="dxa"/>
          </w:tcPr>
          <w:p w14:paraId="78FE0DEE" w14:textId="1BC2C82B" w:rsidR="003C6E33" w:rsidRDefault="003C6E33" w:rsidP="003C6E33">
            <w:pPr>
              <w:spacing w:line="360" w:lineRule="auto"/>
              <w:jc w:val="center"/>
            </w:pPr>
            <w:r>
              <w:t>76 - 125</w:t>
            </w:r>
          </w:p>
        </w:tc>
        <w:tc>
          <w:tcPr>
            <w:tcW w:w="3828" w:type="dxa"/>
          </w:tcPr>
          <w:p w14:paraId="4569574D" w14:textId="415F82D7" w:rsidR="003C6E33" w:rsidRDefault="003C6E33" w:rsidP="003C6E33">
            <w:pPr>
              <w:spacing w:line="360" w:lineRule="auto"/>
              <w:jc w:val="center"/>
            </w:pPr>
            <w:r>
              <w:t>Ramen Lover</w:t>
            </w:r>
          </w:p>
        </w:tc>
      </w:tr>
      <w:tr w:rsidR="003C6E33" w14:paraId="1EDDC10F" w14:textId="77777777" w:rsidTr="00E539FE">
        <w:trPr>
          <w:trHeight w:val="370"/>
        </w:trPr>
        <w:tc>
          <w:tcPr>
            <w:tcW w:w="3699" w:type="dxa"/>
          </w:tcPr>
          <w:p w14:paraId="4211678F" w14:textId="1A85D08C" w:rsidR="003C6E33" w:rsidRDefault="003C6E33" w:rsidP="003C6E33">
            <w:pPr>
              <w:spacing w:line="360" w:lineRule="auto"/>
              <w:jc w:val="center"/>
            </w:pPr>
            <w:r>
              <w:t>1 - 75</w:t>
            </w:r>
          </w:p>
        </w:tc>
        <w:tc>
          <w:tcPr>
            <w:tcW w:w="3828" w:type="dxa"/>
          </w:tcPr>
          <w:p w14:paraId="30BEB2CA" w14:textId="082B5A7C" w:rsidR="003C6E33" w:rsidRDefault="003C6E33" w:rsidP="003C6E33">
            <w:pPr>
              <w:spacing w:line="360" w:lineRule="auto"/>
              <w:jc w:val="center"/>
            </w:pPr>
            <w:r>
              <w:t>Ramen Newbie</w:t>
            </w:r>
          </w:p>
        </w:tc>
      </w:tr>
    </w:tbl>
    <w:p w14:paraId="76DEC4E6" w14:textId="77777777" w:rsidR="003C6E33" w:rsidRDefault="003C6E33" w:rsidP="003C6E33">
      <w:pPr>
        <w:spacing w:line="360" w:lineRule="auto"/>
      </w:pPr>
    </w:p>
    <w:p w14:paraId="401FC57A" w14:textId="77777777" w:rsidR="00312279" w:rsidRDefault="00833C5A" w:rsidP="003122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3186A2B" wp14:editId="3ADD127B">
            <wp:extent cx="2967990" cy="2063390"/>
            <wp:effectExtent l="19050" t="19050" r="2286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231" cy="2099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F6E88" w14:textId="4C5FD376" w:rsidR="009C74A3" w:rsidRPr="0031227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 w:rsidRPr="00312279">
        <w:rPr>
          <w:b/>
          <w:bCs/>
          <w:noProof/>
          <w:color w:val="auto"/>
        </w:rPr>
        <w:t>5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Frequency of Ramen Titles Figure</w:t>
      </w:r>
    </w:p>
    <w:p w14:paraId="449C1179" w14:textId="77777777" w:rsidR="003C6E33" w:rsidRPr="002C3DA2" w:rsidRDefault="003C6E33" w:rsidP="003C6E33">
      <w:pPr>
        <w:spacing w:line="360" w:lineRule="auto"/>
        <w:jc w:val="center"/>
      </w:pPr>
    </w:p>
    <w:p w14:paraId="43E3ABB6" w14:textId="7A54C467" w:rsidR="00BC6DE8" w:rsidRPr="006D1458" w:rsidRDefault="00AD6BC8" w:rsidP="006D1458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sectPr w:rsidR="00BC6DE8" w:rsidRPr="006D1458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8D8C1" w14:textId="77777777" w:rsidR="006C20D5" w:rsidRDefault="006C20D5" w:rsidP="00273E4A">
      <w:r>
        <w:separator/>
      </w:r>
    </w:p>
  </w:endnote>
  <w:endnote w:type="continuationSeparator" w:id="0">
    <w:p w14:paraId="730599F7" w14:textId="77777777" w:rsidR="006C20D5" w:rsidRDefault="006C20D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767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D180086" wp14:editId="3CD8E70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ECBDB71" w14:textId="77777777" w:rsidR="005B66A9" w:rsidRPr="00127F6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="005B66A9"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AE4F5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6E3C6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823C2EB" wp14:editId="3EF9A73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3BCF7C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3794BE8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61BDDF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4FFE0" w14:textId="77777777" w:rsidR="006C20D5" w:rsidRDefault="006C20D5" w:rsidP="00273E4A">
      <w:r>
        <w:separator/>
      </w:r>
    </w:p>
  </w:footnote>
  <w:footnote w:type="continuationSeparator" w:id="0">
    <w:p w14:paraId="782C9282" w14:textId="77777777" w:rsidR="006C20D5" w:rsidRDefault="006C20D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9E393D" w14:textId="77777777" w:rsidTr="005D0782">
      <w:tc>
        <w:tcPr>
          <w:tcW w:w="5220" w:type="dxa"/>
        </w:tcPr>
        <w:p w14:paraId="18E3A1E6" w14:textId="5056FEA0" w:rsidR="005D0782" w:rsidRPr="00F135A9" w:rsidRDefault="00F135A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FC6C5C6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0699D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448042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BBB5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3F01"/>
    <w:multiLevelType w:val="hybridMultilevel"/>
    <w:tmpl w:val="A440D5DC"/>
    <w:lvl w:ilvl="0" w:tplc="D2327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2D6AC7"/>
    <w:multiLevelType w:val="hybridMultilevel"/>
    <w:tmpl w:val="699CFFF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16D42"/>
    <w:multiLevelType w:val="hybridMultilevel"/>
    <w:tmpl w:val="0F28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40656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615EB"/>
    <w:multiLevelType w:val="hybridMultilevel"/>
    <w:tmpl w:val="13E0D00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040CF"/>
    <w:multiLevelType w:val="hybridMultilevel"/>
    <w:tmpl w:val="21AC0A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D96959"/>
    <w:multiLevelType w:val="hybridMultilevel"/>
    <w:tmpl w:val="92E029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B13409"/>
    <w:multiLevelType w:val="hybridMultilevel"/>
    <w:tmpl w:val="171CF3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C0190"/>
    <w:multiLevelType w:val="hybridMultilevel"/>
    <w:tmpl w:val="41A2592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5D47AE9"/>
    <w:multiLevelType w:val="hybridMultilevel"/>
    <w:tmpl w:val="43CC57A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436CB"/>
    <w:multiLevelType w:val="multilevel"/>
    <w:tmpl w:val="B0E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42A95"/>
    <w:multiLevelType w:val="hybridMultilevel"/>
    <w:tmpl w:val="8870BD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065773"/>
    <w:multiLevelType w:val="hybridMultilevel"/>
    <w:tmpl w:val="1E6693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21"/>
  </w:num>
  <w:num w:numId="4">
    <w:abstractNumId w:val="12"/>
  </w:num>
  <w:num w:numId="5">
    <w:abstractNumId w:val="24"/>
  </w:num>
  <w:num w:numId="6">
    <w:abstractNumId w:val="19"/>
  </w:num>
  <w:num w:numId="7">
    <w:abstractNumId w:val="25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9"/>
  </w:num>
  <w:num w:numId="14">
    <w:abstractNumId w:val="23"/>
  </w:num>
  <w:num w:numId="15">
    <w:abstractNumId w:val="10"/>
  </w:num>
  <w:num w:numId="16">
    <w:abstractNumId w:val="5"/>
  </w:num>
  <w:num w:numId="17">
    <w:abstractNumId w:val="22"/>
  </w:num>
  <w:num w:numId="18">
    <w:abstractNumId w:val="7"/>
  </w:num>
  <w:num w:numId="19">
    <w:abstractNumId w:val="17"/>
  </w:num>
  <w:num w:numId="20">
    <w:abstractNumId w:val="13"/>
  </w:num>
  <w:num w:numId="21">
    <w:abstractNumId w:val="4"/>
  </w:num>
  <w:num w:numId="22">
    <w:abstractNumId w:val="3"/>
  </w:num>
  <w:num w:numId="23">
    <w:abstractNumId w:val="16"/>
  </w:num>
  <w:num w:numId="24">
    <w:abstractNumId w:val="18"/>
  </w:num>
  <w:num w:numId="25">
    <w:abstractNumId w:val="6"/>
  </w:num>
  <w:num w:numId="26">
    <w:abstractNumId w:val="20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524C"/>
    <w:rsid w:val="00036A14"/>
    <w:rsid w:val="000479B3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B4B9B"/>
    <w:rsid w:val="000B69D0"/>
    <w:rsid w:val="000C3015"/>
    <w:rsid w:val="000C3393"/>
    <w:rsid w:val="000D2ADE"/>
    <w:rsid w:val="000D665A"/>
    <w:rsid w:val="000E0EF3"/>
    <w:rsid w:val="000E0FD3"/>
    <w:rsid w:val="000F057A"/>
    <w:rsid w:val="000F1EBF"/>
    <w:rsid w:val="000F3EB6"/>
    <w:rsid w:val="000F7CFC"/>
    <w:rsid w:val="000F7FC6"/>
    <w:rsid w:val="001066F1"/>
    <w:rsid w:val="00111124"/>
    <w:rsid w:val="001128D4"/>
    <w:rsid w:val="00122BC2"/>
    <w:rsid w:val="00124C41"/>
    <w:rsid w:val="00126822"/>
    <w:rsid w:val="00127F6B"/>
    <w:rsid w:val="00131DAA"/>
    <w:rsid w:val="00137C0E"/>
    <w:rsid w:val="001421F5"/>
    <w:rsid w:val="00142EE6"/>
    <w:rsid w:val="00145C2E"/>
    <w:rsid w:val="00150E94"/>
    <w:rsid w:val="00150F57"/>
    <w:rsid w:val="00151847"/>
    <w:rsid w:val="0015698F"/>
    <w:rsid w:val="001768ED"/>
    <w:rsid w:val="00183F26"/>
    <w:rsid w:val="00184926"/>
    <w:rsid w:val="00194706"/>
    <w:rsid w:val="001955A6"/>
    <w:rsid w:val="001A300E"/>
    <w:rsid w:val="001B1268"/>
    <w:rsid w:val="001B1EAD"/>
    <w:rsid w:val="001B2582"/>
    <w:rsid w:val="001B3A2E"/>
    <w:rsid w:val="001B73E3"/>
    <w:rsid w:val="001D4810"/>
    <w:rsid w:val="001D7E02"/>
    <w:rsid w:val="001E255C"/>
    <w:rsid w:val="001E4042"/>
    <w:rsid w:val="001E4380"/>
    <w:rsid w:val="001E637E"/>
    <w:rsid w:val="001E7852"/>
    <w:rsid w:val="001E7ABE"/>
    <w:rsid w:val="001F64B6"/>
    <w:rsid w:val="00224780"/>
    <w:rsid w:val="00235C36"/>
    <w:rsid w:val="00235D1F"/>
    <w:rsid w:val="002376FA"/>
    <w:rsid w:val="002570A8"/>
    <w:rsid w:val="00262026"/>
    <w:rsid w:val="0026655E"/>
    <w:rsid w:val="00272339"/>
    <w:rsid w:val="00273E4A"/>
    <w:rsid w:val="00281799"/>
    <w:rsid w:val="002841B3"/>
    <w:rsid w:val="002857E1"/>
    <w:rsid w:val="00287545"/>
    <w:rsid w:val="002956DC"/>
    <w:rsid w:val="00296DA6"/>
    <w:rsid w:val="002A07C0"/>
    <w:rsid w:val="002A138B"/>
    <w:rsid w:val="002A3DC6"/>
    <w:rsid w:val="002A59B7"/>
    <w:rsid w:val="002A66E0"/>
    <w:rsid w:val="002B00F2"/>
    <w:rsid w:val="002B7CDD"/>
    <w:rsid w:val="002C3AC5"/>
    <w:rsid w:val="002C3DA2"/>
    <w:rsid w:val="002C7FC0"/>
    <w:rsid w:val="002D1472"/>
    <w:rsid w:val="002D3C42"/>
    <w:rsid w:val="002D7F31"/>
    <w:rsid w:val="002E3324"/>
    <w:rsid w:val="002F3AA2"/>
    <w:rsid w:val="003002A2"/>
    <w:rsid w:val="00303EC7"/>
    <w:rsid w:val="00304194"/>
    <w:rsid w:val="003042AE"/>
    <w:rsid w:val="00305136"/>
    <w:rsid w:val="003054E4"/>
    <w:rsid w:val="00306F2B"/>
    <w:rsid w:val="00310F09"/>
    <w:rsid w:val="00312279"/>
    <w:rsid w:val="00316E2C"/>
    <w:rsid w:val="00320C87"/>
    <w:rsid w:val="00321362"/>
    <w:rsid w:val="00323347"/>
    <w:rsid w:val="003432E6"/>
    <w:rsid w:val="003439D3"/>
    <w:rsid w:val="003449FC"/>
    <w:rsid w:val="00355AFE"/>
    <w:rsid w:val="0036420F"/>
    <w:rsid w:val="0036669F"/>
    <w:rsid w:val="00366844"/>
    <w:rsid w:val="0037553B"/>
    <w:rsid w:val="003767C1"/>
    <w:rsid w:val="003819FF"/>
    <w:rsid w:val="0038376D"/>
    <w:rsid w:val="00383805"/>
    <w:rsid w:val="00384C7B"/>
    <w:rsid w:val="00385E52"/>
    <w:rsid w:val="00387D06"/>
    <w:rsid w:val="003A1788"/>
    <w:rsid w:val="003A7A5F"/>
    <w:rsid w:val="003B1D05"/>
    <w:rsid w:val="003B27CC"/>
    <w:rsid w:val="003B5F77"/>
    <w:rsid w:val="003C0A29"/>
    <w:rsid w:val="003C1CE6"/>
    <w:rsid w:val="003C34E3"/>
    <w:rsid w:val="003C56F2"/>
    <w:rsid w:val="003C6E33"/>
    <w:rsid w:val="003D7084"/>
    <w:rsid w:val="003F63FA"/>
    <w:rsid w:val="003F71D2"/>
    <w:rsid w:val="004074A1"/>
    <w:rsid w:val="0041367E"/>
    <w:rsid w:val="00420AFF"/>
    <w:rsid w:val="00422134"/>
    <w:rsid w:val="0042355E"/>
    <w:rsid w:val="00434FFC"/>
    <w:rsid w:val="00446550"/>
    <w:rsid w:val="00446D31"/>
    <w:rsid w:val="0045325D"/>
    <w:rsid w:val="004564E4"/>
    <w:rsid w:val="00460E77"/>
    <w:rsid w:val="004633AF"/>
    <w:rsid w:val="0046440B"/>
    <w:rsid w:val="00467976"/>
    <w:rsid w:val="00470964"/>
    <w:rsid w:val="004716A8"/>
    <w:rsid w:val="00483C02"/>
    <w:rsid w:val="00494E4C"/>
    <w:rsid w:val="00496E3F"/>
    <w:rsid w:val="004A6DFC"/>
    <w:rsid w:val="004A6F1F"/>
    <w:rsid w:val="004B47B5"/>
    <w:rsid w:val="004B6AFE"/>
    <w:rsid w:val="004C0F0C"/>
    <w:rsid w:val="004C160D"/>
    <w:rsid w:val="004D176C"/>
    <w:rsid w:val="004E718C"/>
    <w:rsid w:val="004E7352"/>
    <w:rsid w:val="004F24E4"/>
    <w:rsid w:val="00503A55"/>
    <w:rsid w:val="0051143A"/>
    <w:rsid w:val="00520E03"/>
    <w:rsid w:val="005314B7"/>
    <w:rsid w:val="005342F4"/>
    <w:rsid w:val="00535DA7"/>
    <w:rsid w:val="005447D7"/>
    <w:rsid w:val="0055100A"/>
    <w:rsid w:val="00552DE5"/>
    <w:rsid w:val="0055410B"/>
    <w:rsid w:val="00554CFB"/>
    <w:rsid w:val="00556E41"/>
    <w:rsid w:val="00564C34"/>
    <w:rsid w:val="00571B72"/>
    <w:rsid w:val="00580086"/>
    <w:rsid w:val="00582417"/>
    <w:rsid w:val="00582E4C"/>
    <w:rsid w:val="005A072D"/>
    <w:rsid w:val="005A32DD"/>
    <w:rsid w:val="005A76B4"/>
    <w:rsid w:val="005B07D4"/>
    <w:rsid w:val="005B3392"/>
    <w:rsid w:val="005B66A9"/>
    <w:rsid w:val="005C156C"/>
    <w:rsid w:val="005C19B6"/>
    <w:rsid w:val="005D0782"/>
    <w:rsid w:val="005E5B79"/>
    <w:rsid w:val="005E6009"/>
    <w:rsid w:val="005F47E6"/>
    <w:rsid w:val="005F794B"/>
    <w:rsid w:val="0060201C"/>
    <w:rsid w:val="0060486C"/>
    <w:rsid w:val="0061003F"/>
    <w:rsid w:val="00615E60"/>
    <w:rsid w:val="006229B0"/>
    <w:rsid w:val="006301C6"/>
    <w:rsid w:val="00635EE5"/>
    <w:rsid w:val="006377C9"/>
    <w:rsid w:val="006422D9"/>
    <w:rsid w:val="00643F75"/>
    <w:rsid w:val="00664137"/>
    <w:rsid w:val="0067443D"/>
    <w:rsid w:val="006930C5"/>
    <w:rsid w:val="00695676"/>
    <w:rsid w:val="006B6C0E"/>
    <w:rsid w:val="006C20D5"/>
    <w:rsid w:val="006C4E2B"/>
    <w:rsid w:val="006D1458"/>
    <w:rsid w:val="006D285D"/>
    <w:rsid w:val="006D36BC"/>
    <w:rsid w:val="006F00E5"/>
    <w:rsid w:val="006F4D80"/>
    <w:rsid w:val="00701ECA"/>
    <w:rsid w:val="00720962"/>
    <w:rsid w:val="00721916"/>
    <w:rsid w:val="0072245D"/>
    <w:rsid w:val="0073222D"/>
    <w:rsid w:val="00737595"/>
    <w:rsid w:val="0074592C"/>
    <w:rsid w:val="00753638"/>
    <w:rsid w:val="00755CB9"/>
    <w:rsid w:val="00773C54"/>
    <w:rsid w:val="00787247"/>
    <w:rsid w:val="00791142"/>
    <w:rsid w:val="007979E8"/>
    <w:rsid w:val="007A1A36"/>
    <w:rsid w:val="007A436B"/>
    <w:rsid w:val="007A45EB"/>
    <w:rsid w:val="007A5052"/>
    <w:rsid w:val="007B5A6A"/>
    <w:rsid w:val="007B6FC3"/>
    <w:rsid w:val="007C1C37"/>
    <w:rsid w:val="007C425B"/>
    <w:rsid w:val="007E0EE7"/>
    <w:rsid w:val="007E29B9"/>
    <w:rsid w:val="007E2F2A"/>
    <w:rsid w:val="007E64D8"/>
    <w:rsid w:val="007F06F3"/>
    <w:rsid w:val="007F3C8E"/>
    <w:rsid w:val="0080332C"/>
    <w:rsid w:val="008106C1"/>
    <w:rsid w:val="00810737"/>
    <w:rsid w:val="00811C48"/>
    <w:rsid w:val="00815DB3"/>
    <w:rsid w:val="00833C5A"/>
    <w:rsid w:val="0083459F"/>
    <w:rsid w:val="0083780E"/>
    <w:rsid w:val="008674E6"/>
    <w:rsid w:val="00867EBD"/>
    <w:rsid w:val="00876001"/>
    <w:rsid w:val="0087696C"/>
    <w:rsid w:val="00876A58"/>
    <w:rsid w:val="008869BC"/>
    <w:rsid w:val="008939EF"/>
    <w:rsid w:val="00894072"/>
    <w:rsid w:val="00894DAC"/>
    <w:rsid w:val="00895B8D"/>
    <w:rsid w:val="00897D69"/>
    <w:rsid w:val="008A0F79"/>
    <w:rsid w:val="008B212E"/>
    <w:rsid w:val="008B35CC"/>
    <w:rsid w:val="008B7541"/>
    <w:rsid w:val="008C0566"/>
    <w:rsid w:val="008C1A4A"/>
    <w:rsid w:val="008D1B94"/>
    <w:rsid w:val="008D411F"/>
    <w:rsid w:val="008D4D84"/>
    <w:rsid w:val="009010C1"/>
    <w:rsid w:val="00901824"/>
    <w:rsid w:val="00901A30"/>
    <w:rsid w:val="0090372F"/>
    <w:rsid w:val="00916FCD"/>
    <w:rsid w:val="009235F8"/>
    <w:rsid w:val="00932B6E"/>
    <w:rsid w:val="0093677F"/>
    <w:rsid w:val="00936A79"/>
    <w:rsid w:val="00937476"/>
    <w:rsid w:val="00937B93"/>
    <w:rsid w:val="00944ADA"/>
    <w:rsid w:val="009568C5"/>
    <w:rsid w:val="00961A2D"/>
    <w:rsid w:val="0096613A"/>
    <w:rsid w:val="0097243E"/>
    <w:rsid w:val="0097310D"/>
    <w:rsid w:val="00973849"/>
    <w:rsid w:val="00974B31"/>
    <w:rsid w:val="009832E4"/>
    <w:rsid w:val="009858B1"/>
    <w:rsid w:val="00987576"/>
    <w:rsid w:val="00995927"/>
    <w:rsid w:val="009976B9"/>
    <w:rsid w:val="009A2464"/>
    <w:rsid w:val="009A3737"/>
    <w:rsid w:val="009C74A3"/>
    <w:rsid w:val="009C7801"/>
    <w:rsid w:val="009E29D9"/>
    <w:rsid w:val="009F2AE8"/>
    <w:rsid w:val="009F59DA"/>
    <w:rsid w:val="00A1473C"/>
    <w:rsid w:val="00A1688D"/>
    <w:rsid w:val="00A23EE7"/>
    <w:rsid w:val="00A244EB"/>
    <w:rsid w:val="00A31BFC"/>
    <w:rsid w:val="00A32343"/>
    <w:rsid w:val="00A46082"/>
    <w:rsid w:val="00A50AF3"/>
    <w:rsid w:val="00A52AB7"/>
    <w:rsid w:val="00A53D38"/>
    <w:rsid w:val="00A552D5"/>
    <w:rsid w:val="00A55BA0"/>
    <w:rsid w:val="00A61F24"/>
    <w:rsid w:val="00A645E1"/>
    <w:rsid w:val="00A70D0C"/>
    <w:rsid w:val="00A75B2A"/>
    <w:rsid w:val="00A77D2E"/>
    <w:rsid w:val="00A933D3"/>
    <w:rsid w:val="00AA1407"/>
    <w:rsid w:val="00AA1DE8"/>
    <w:rsid w:val="00AB0E0A"/>
    <w:rsid w:val="00AB42BB"/>
    <w:rsid w:val="00AC0C63"/>
    <w:rsid w:val="00AC34C9"/>
    <w:rsid w:val="00AC5D98"/>
    <w:rsid w:val="00AD0B16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13729"/>
    <w:rsid w:val="00B15209"/>
    <w:rsid w:val="00B17AD5"/>
    <w:rsid w:val="00B212C7"/>
    <w:rsid w:val="00B22025"/>
    <w:rsid w:val="00B22C8C"/>
    <w:rsid w:val="00B25A20"/>
    <w:rsid w:val="00B41D2B"/>
    <w:rsid w:val="00B440FB"/>
    <w:rsid w:val="00B4674F"/>
    <w:rsid w:val="00B517FB"/>
    <w:rsid w:val="00B61278"/>
    <w:rsid w:val="00B64E96"/>
    <w:rsid w:val="00B67595"/>
    <w:rsid w:val="00B7140C"/>
    <w:rsid w:val="00B728DC"/>
    <w:rsid w:val="00B73551"/>
    <w:rsid w:val="00B81979"/>
    <w:rsid w:val="00B860A3"/>
    <w:rsid w:val="00B9084D"/>
    <w:rsid w:val="00B948DA"/>
    <w:rsid w:val="00B9609E"/>
    <w:rsid w:val="00BC6DE8"/>
    <w:rsid w:val="00BC7D12"/>
    <w:rsid w:val="00BE0705"/>
    <w:rsid w:val="00BF2997"/>
    <w:rsid w:val="00BF7C45"/>
    <w:rsid w:val="00C06ECE"/>
    <w:rsid w:val="00C15D7A"/>
    <w:rsid w:val="00C21849"/>
    <w:rsid w:val="00C25F66"/>
    <w:rsid w:val="00C36435"/>
    <w:rsid w:val="00C37CE2"/>
    <w:rsid w:val="00C44051"/>
    <w:rsid w:val="00C50867"/>
    <w:rsid w:val="00C525FC"/>
    <w:rsid w:val="00C531E3"/>
    <w:rsid w:val="00C56C03"/>
    <w:rsid w:val="00C57A8A"/>
    <w:rsid w:val="00C57DC9"/>
    <w:rsid w:val="00C57FE8"/>
    <w:rsid w:val="00C6549A"/>
    <w:rsid w:val="00C750C7"/>
    <w:rsid w:val="00C8483C"/>
    <w:rsid w:val="00C9074C"/>
    <w:rsid w:val="00C915BF"/>
    <w:rsid w:val="00CB3B33"/>
    <w:rsid w:val="00CB4EB5"/>
    <w:rsid w:val="00CB4F2D"/>
    <w:rsid w:val="00CB736B"/>
    <w:rsid w:val="00CC3101"/>
    <w:rsid w:val="00CD64BC"/>
    <w:rsid w:val="00CF11B0"/>
    <w:rsid w:val="00D029FE"/>
    <w:rsid w:val="00D04BEF"/>
    <w:rsid w:val="00D20DA4"/>
    <w:rsid w:val="00D22C95"/>
    <w:rsid w:val="00D30822"/>
    <w:rsid w:val="00D3685C"/>
    <w:rsid w:val="00D37E0D"/>
    <w:rsid w:val="00D47C75"/>
    <w:rsid w:val="00D60A6D"/>
    <w:rsid w:val="00D67540"/>
    <w:rsid w:val="00D67DFC"/>
    <w:rsid w:val="00D82D39"/>
    <w:rsid w:val="00D855AE"/>
    <w:rsid w:val="00D95848"/>
    <w:rsid w:val="00D95C39"/>
    <w:rsid w:val="00DA4A85"/>
    <w:rsid w:val="00DB0A75"/>
    <w:rsid w:val="00DB4739"/>
    <w:rsid w:val="00DC40C6"/>
    <w:rsid w:val="00DC4B9D"/>
    <w:rsid w:val="00DC700A"/>
    <w:rsid w:val="00DC76C8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05C5"/>
    <w:rsid w:val="00E40648"/>
    <w:rsid w:val="00E41A62"/>
    <w:rsid w:val="00E502A7"/>
    <w:rsid w:val="00E539FE"/>
    <w:rsid w:val="00E642BF"/>
    <w:rsid w:val="00E660C4"/>
    <w:rsid w:val="00E70A3D"/>
    <w:rsid w:val="00E77180"/>
    <w:rsid w:val="00E83F0C"/>
    <w:rsid w:val="00EA14FE"/>
    <w:rsid w:val="00EA4F34"/>
    <w:rsid w:val="00EB5190"/>
    <w:rsid w:val="00EB7CD4"/>
    <w:rsid w:val="00EC207F"/>
    <w:rsid w:val="00ED5890"/>
    <w:rsid w:val="00EE520D"/>
    <w:rsid w:val="00EF17AC"/>
    <w:rsid w:val="00EF6DC2"/>
    <w:rsid w:val="00F0037C"/>
    <w:rsid w:val="00F135A9"/>
    <w:rsid w:val="00F22A92"/>
    <w:rsid w:val="00F22F51"/>
    <w:rsid w:val="00F2595B"/>
    <w:rsid w:val="00F305E0"/>
    <w:rsid w:val="00F36E33"/>
    <w:rsid w:val="00F40775"/>
    <w:rsid w:val="00F41D78"/>
    <w:rsid w:val="00F52C43"/>
    <w:rsid w:val="00F53807"/>
    <w:rsid w:val="00F712CE"/>
    <w:rsid w:val="00F80742"/>
    <w:rsid w:val="00F8228B"/>
    <w:rsid w:val="00F955DA"/>
    <w:rsid w:val="00FA41A2"/>
    <w:rsid w:val="00FC245F"/>
    <w:rsid w:val="00FC28AE"/>
    <w:rsid w:val="00FC7886"/>
    <w:rsid w:val="00FE1FF8"/>
    <w:rsid w:val="00FF1A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26B6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855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9B3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745F6-E1E9-43BF-89DF-B8DA5DD7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747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DAVID KRISTIAN</cp:lastModifiedBy>
  <cp:revision>195</cp:revision>
  <dcterms:created xsi:type="dcterms:W3CDTF">2017-10-20T05:51:00Z</dcterms:created>
  <dcterms:modified xsi:type="dcterms:W3CDTF">2020-05-17T05:48:00Z</dcterms:modified>
</cp:coreProperties>
</file>